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B35DA" w14:textId="6CA218A0" w:rsidR="00FA7DAB" w:rsidRPr="00846D4F" w:rsidRDefault="00BF627C" w:rsidP="00846D4F">
      <w:pPr>
        <w:tabs>
          <w:tab w:val="left" w:pos="990"/>
        </w:tabs>
        <w:spacing w:after="0"/>
        <w:rPr>
          <w:sz w:val="8"/>
        </w:rPr>
      </w:pPr>
      <w:bookmarkStart w:id="0" w:name="_Hlk55843475"/>
      <w:r>
        <w:rPr>
          <w:noProof/>
          <w:sz w:val="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B523C0" wp14:editId="46331F20">
                <wp:simplePos x="0" y="0"/>
                <wp:positionH relativeFrom="column">
                  <wp:posOffset>2238375</wp:posOffset>
                </wp:positionH>
                <wp:positionV relativeFrom="paragraph">
                  <wp:posOffset>-549275</wp:posOffset>
                </wp:positionV>
                <wp:extent cx="4619625" cy="10487025"/>
                <wp:effectExtent l="0" t="0" r="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1048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16039" w14:textId="444F4C29" w:rsidR="00237020" w:rsidRPr="003E50B3" w:rsidRDefault="00237020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E50B3"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>Áreas de interés</w:t>
                            </w:r>
                          </w:p>
                          <w:p w14:paraId="6A88056B" w14:textId="7678177F" w:rsidR="00237020" w:rsidRPr="003E50B3" w:rsidRDefault="00237020" w:rsidP="003E50B3">
                            <w:pPr>
                              <w:ind w:left="720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Creación y desarrollo de sitios web</w:t>
                            </w:r>
                          </w:p>
                          <w:p w14:paraId="782A4823" w14:textId="312996FD" w:rsidR="00237020" w:rsidRPr="003E50B3" w:rsidRDefault="00237020" w:rsidP="003E50B3">
                            <w:pPr>
                              <w:ind w:left="720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Desarrollo de aplicaciones</w:t>
                            </w:r>
                          </w:p>
                          <w:p w14:paraId="23923670" w14:textId="6BC3708F" w:rsidR="00237020" w:rsidRPr="003E50B3" w:rsidRDefault="00237020" w:rsidP="003E50B3">
                            <w:pPr>
                              <w:ind w:left="720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Desarrollo de videojuegos</w:t>
                            </w:r>
                          </w:p>
                          <w:p w14:paraId="2DE348C7" w14:textId="0E9591AE" w:rsidR="00237020" w:rsidRPr="003E50B3" w:rsidRDefault="00836400" w:rsidP="003E50B3">
                            <w:pPr>
                              <w:ind w:left="720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Seguridad Informática </w:t>
                            </w:r>
                          </w:p>
                          <w:p w14:paraId="2599B86F" w14:textId="4B3E1A9C" w:rsidR="006D7218" w:rsidRPr="003E50B3" w:rsidRDefault="006D7218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E50B3"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>Formación Académica/Educación</w:t>
                            </w:r>
                          </w:p>
                          <w:p w14:paraId="20F4A740" w14:textId="068AE37A" w:rsidR="00577031" w:rsidRPr="003E50B3" w:rsidRDefault="003E50B3" w:rsidP="003E50B3">
                            <w:pPr>
                              <w:ind w:left="720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-</w:t>
                            </w:r>
                            <w:r w:rsidR="00577031"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Preparatori</w:t>
                            </w:r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a Tradicional </w:t>
                            </w:r>
                          </w:p>
                          <w:p w14:paraId="0DDA30B2" w14:textId="122E2BAE" w:rsidR="003E50B3" w:rsidRPr="003E50B3" w:rsidRDefault="003E50B3" w:rsidP="003E50B3">
                            <w:pPr>
                              <w:ind w:left="720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ab/>
                              <w:t>Universidad Tecmilenio</w:t>
                            </w:r>
                          </w:p>
                          <w:p w14:paraId="104E5DF9" w14:textId="5F8D70BD" w:rsidR="003E50B3" w:rsidRPr="003E50B3" w:rsidRDefault="003E50B3" w:rsidP="003E50B3">
                            <w:pPr>
                              <w:ind w:left="720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ab/>
                              <w:t>2017-2019</w:t>
                            </w:r>
                          </w:p>
                          <w:p w14:paraId="288FBCD9" w14:textId="19456563" w:rsidR="006D7218" w:rsidRPr="003E50B3" w:rsidRDefault="003E50B3" w:rsidP="003E50B3">
                            <w:pPr>
                              <w:ind w:left="720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-</w:t>
                            </w:r>
                            <w:r w:rsidR="006D7218"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Ingeniería en Desarrollo de Software</w:t>
                            </w:r>
                          </w:p>
                          <w:p w14:paraId="4D5AF5EF" w14:textId="46EAFB55" w:rsidR="006D7218" w:rsidRPr="003E50B3" w:rsidRDefault="006D7218" w:rsidP="003E50B3">
                            <w:pPr>
                              <w:ind w:left="1440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Universidad Tecmilenio </w:t>
                            </w:r>
                          </w:p>
                          <w:p w14:paraId="44501979" w14:textId="323DF966" w:rsidR="00BF627C" w:rsidRPr="003E50B3" w:rsidRDefault="006D7218" w:rsidP="003E50B3">
                            <w:pPr>
                              <w:ind w:left="1440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Agosto 2019 Inicio- Cursando Actualmente</w:t>
                            </w:r>
                          </w:p>
                          <w:p w14:paraId="2FE16C5C" w14:textId="77777777" w:rsidR="00BF627C" w:rsidRPr="003E50B3" w:rsidRDefault="00BF627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E50B3"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>Experiencia</w:t>
                            </w:r>
                          </w:p>
                          <w:p w14:paraId="792A093F" w14:textId="464B63B5" w:rsidR="00BF627C" w:rsidRPr="003E50B3" w:rsidRDefault="00BF627C" w:rsidP="003E50B3">
                            <w:pPr>
                              <w:ind w:left="720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Puesto: Campus </w:t>
                            </w:r>
                            <w:proofErr w:type="spellStart"/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Intern</w:t>
                            </w:r>
                            <w:proofErr w:type="spellEnd"/>
                          </w:p>
                          <w:p w14:paraId="553CF5E9" w14:textId="3A08AFA1" w:rsidR="00BF627C" w:rsidRPr="003E50B3" w:rsidRDefault="00BF627C" w:rsidP="003E50B3">
                            <w:pPr>
                              <w:ind w:left="720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Formando parte del programa </w:t>
                            </w:r>
                            <w:proofErr w:type="spellStart"/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On</w:t>
                            </w:r>
                            <w:proofErr w:type="spellEnd"/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 Campus Jobs</w:t>
                            </w:r>
                          </w:p>
                          <w:p w14:paraId="572ED0AF" w14:textId="08E184BB" w:rsidR="00BF627C" w:rsidRPr="003E50B3" w:rsidRDefault="00BF627C" w:rsidP="003E50B3">
                            <w:pPr>
                              <w:ind w:left="720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Desarrollo de </w:t>
                            </w:r>
                            <w:r w:rsidR="003756FF"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páginas</w:t>
                            </w:r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 y aplicaciones web en el </w:t>
                            </w:r>
                            <w:proofErr w:type="spellStart"/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framework</w:t>
                            </w:r>
                            <w:proofErr w:type="spellEnd"/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 de Django, en el área de Ciencia de Datos.</w:t>
                            </w:r>
                          </w:p>
                          <w:p w14:paraId="62BAC9E8" w14:textId="1B037CAD" w:rsidR="00BF627C" w:rsidRPr="003E50B3" w:rsidRDefault="00BF627C" w:rsidP="003E50B3">
                            <w:pPr>
                              <w:ind w:left="720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Desarrollo de formulario en el </w:t>
                            </w:r>
                            <w:proofErr w:type="spellStart"/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framework</w:t>
                            </w:r>
                            <w:proofErr w:type="spellEnd"/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 Angular 9, en el área de TI.</w:t>
                            </w:r>
                          </w:p>
                          <w:p w14:paraId="5D1CE7FE" w14:textId="798CA006" w:rsidR="006D7218" w:rsidRPr="003E50B3" w:rsidRDefault="003E50B3" w:rsidP="003E50B3">
                            <w:pPr>
                              <w:ind w:left="720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Gestión de contenido con </w:t>
                            </w:r>
                            <w:proofErr w:type="spellStart"/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Hubspot</w:t>
                            </w:r>
                            <w:proofErr w:type="spellEnd"/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 y Drupal, en el área de Marketing Digital</w:t>
                            </w:r>
                          </w:p>
                          <w:p w14:paraId="58D5D0B2" w14:textId="26AA2D14" w:rsidR="006D7218" w:rsidRPr="003E50B3" w:rsidRDefault="006D7218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E50B3"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>Idiomas</w:t>
                            </w:r>
                          </w:p>
                          <w:p w14:paraId="0BEBDED7" w14:textId="46738BC0" w:rsidR="006D7218" w:rsidRPr="003E50B3" w:rsidRDefault="006D7218" w:rsidP="003E50B3">
                            <w:pPr>
                              <w:ind w:firstLine="720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Inglés: Intermedio</w:t>
                            </w:r>
                            <w:r w:rsidR="003E50B3"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 compresión, oral y escrito</w:t>
                            </w:r>
                          </w:p>
                          <w:p w14:paraId="712354A1" w14:textId="77777777" w:rsidR="003E50B3" w:rsidRPr="003E50B3" w:rsidRDefault="003E50B3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E50B3"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>Formación Complementaria</w:t>
                            </w:r>
                          </w:p>
                          <w:p w14:paraId="6E578E54" w14:textId="41583CDA" w:rsidR="00BF627C" w:rsidRPr="003E50B3" w:rsidRDefault="00861F03" w:rsidP="003E50B3">
                            <w:pPr>
                              <w:ind w:left="720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Word, </w:t>
                            </w:r>
                            <w:proofErr w:type="spellStart"/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Power</w:t>
                            </w:r>
                            <w:proofErr w:type="spellEnd"/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 Point, Excel (Nivel básico)</w:t>
                            </w:r>
                          </w:p>
                          <w:p w14:paraId="5DC43B3C" w14:textId="3F8A318D" w:rsidR="00BF627C" w:rsidRPr="003E50B3" w:rsidRDefault="00BF627C" w:rsidP="003E50B3">
                            <w:pPr>
                              <w:ind w:left="720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Domin</w:t>
                            </w:r>
                            <w:r w:rsidR="003756FF"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io</w:t>
                            </w:r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 básico de </w:t>
                            </w:r>
                            <w:proofErr w:type="spellStart"/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Html</w:t>
                            </w:r>
                            <w:proofErr w:type="spellEnd"/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 y </w:t>
                            </w:r>
                            <w:proofErr w:type="spellStart"/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Css</w:t>
                            </w:r>
                            <w:proofErr w:type="spellEnd"/>
                          </w:p>
                          <w:p w14:paraId="3A4A69A5" w14:textId="339BBC73" w:rsidR="00BF627C" w:rsidRPr="003E50B3" w:rsidRDefault="00BF627C" w:rsidP="003E50B3">
                            <w:pPr>
                              <w:ind w:left="720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Programación estructurada en lenguaje C++</w:t>
                            </w:r>
                          </w:p>
                          <w:p w14:paraId="78995387" w14:textId="012D8B68" w:rsidR="003756FF" w:rsidRPr="003E50B3" w:rsidRDefault="003756FF" w:rsidP="003E50B3">
                            <w:pPr>
                              <w:ind w:left="720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Programación Orientada a Objetos en Java</w:t>
                            </w:r>
                          </w:p>
                          <w:p w14:paraId="4B49C81B" w14:textId="737291BB" w:rsidR="003756FF" w:rsidRPr="003E50B3" w:rsidRDefault="003756FF" w:rsidP="003E50B3">
                            <w:pPr>
                              <w:ind w:left="720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Construcción de aplicaciones en Java</w:t>
                            </w:r>
                          </w:p>
                          <w:p w14:paraId="0D4DACD8" w14:textId="33BBF0E7" w:rsidR="003E50B3" w:rsidRPr="003E50B3" w:rsidRDefault="003E50B3" w:rsidP="003E50B3">
                            <w:pPr>
                              <w:ind w:left="720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Base de Datos con MySQL</w:t>
                            </w:r>
                          </w:p>
                          <w:p w14:paraId="48FFB969" w14:textId="22E40EC7" w:rsidR="00986F86" w:rsidRPr="003E50B3" w:rsidRDefault="003E50B3" w:rsidP="003E50B3">
                            <w:pPr>
                              <w:ind w:left="720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Desarrollo de Videojuegos en 3D en Unity </w:t>
                            </w:r>
                          </w:p>
                          <w:p w14:paraId="58E73680" w14:textId="41558FB8" w:rsidR="00986F86" w:rsidRPr="003E50B3" w:rsidRDefault="00986F86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E50B3"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>Valores</w:t>
                            </w:r>
                          </w:p>
                          <w:p w14:paraId="55114F55" w14:textId="71F97C4F" w:rsidR="00861F03" w:rsidRPr="003E50B3" w:rsidRDefault="00986F86" w:rsidP="003E50B3">
                            <w:pPr>
                              <w:ind w:left="720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E50B3">
                              <w:rPr>
                                <w:rFonts w:asciiTheme="majorHAnsi" w:hAnsiTheme="majorHAnsi"/>
                                <w:color w:val="000000"/>
                                <w:sz w:val="16"/>
                                <w:szCs w:val="16"/>
                                <w:shd w:val="clear" w:color="auto" w:fill="FFFFF2"/>
                              </w:rPr>
                              <w:t>Su principal valor a la organización es su confianza y consistencia.  Su habilidad para mantener, y resguardar el orden, de mantener planes y procesos establecidos</w:t>
                            </w:r>
                          </w:p>
                          <w:p w14:paraId="48CEC078" w14:textId="24037EAB" w:rsidR="00861F03" w:rsidRPr="003E50B3" w:rsidRDefault="00861F03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E50B3"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>Competencias</w:t>
                            </w:r>
                          </w:p>
                          <w:p w14:paraId="0AE65761" w14:textId="2C1C3231" w:rsidR="00861F03" w:rsidRPr="003E50B3" w:rsidRDefault="00861F03" w:rsidP="003E50B3">
                            <w:pPr>
                              <w:ind w:left="720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Autodidacta </w:t>
                            </w:r>
                          </w:p>
                          <w:p w14:paraId="50BE3C18" w14:textId="407F6E6A" w:rsidR="00836400" w:rsidRPr="003E50B3" w:rsidRDefault="00836400" w:rsidP="003E50B3">
                            <w:pPr>
                              <w:ind w:left="720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Análisis de datos</w:t>
                            </w:r>
                          </w:p>
                          <w:p w14:paraId="73BB9F9D" w14:textId="7062F1ED" w:rsidR="00836400" w:rsidRPr="003E50B3" w:rsidRDefault="00836400" w:rsidP="003E50B3">
                            <w:pPr>
                              <w:ind w:left="720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Resolución de problemas</w:t>
                            </w:r>
                          </w:p>
                          <w:p w14:paraId="1EE7F4FB" w14:textId="5C380277" w:rsidR="00836400" w:rsidRPr="003E50B3" w:rsidRDefault="00836400" w:rsidP="003E50B3">
                            <w:pPr>
                              <w:ind w:left="720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E50B3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Realización de trabajos en tiempo y forma</w:t>
                            </w:r>
                          </w:p>
                          <w:p w14:paraId="73CA6354" w14:textId="77777777" w:rsidR="00861F03" w:rsidRPr="003E50B3" w:rsidRDefault="00861F03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</w:p>
                          <w:p w14:paraId="43C15C95" w14:textId="77777777" w:rsidR="00861F03" w:rsidRPr="003E50B3" w:rsidRDefault="00861F03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</w:p>
                          <w:p w14:paraId="645CF4BE" w14:textId="77777777" w:rsidR="006D7218" w:rsidRPr="003E50B3" w:rsidRDefault="006D7218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4784A642" w14:textId="77777777" w:rsidR="006D7218" w:rsidRPr="003E50B3" w:rsidRDefault="006D7218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1F8FC5AA" w14:textId="77777777" w:rsidR="006D7218" w:rsidRPr="003E50B3" w:rsidRDefault="006D7218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</w:p>
                          <w:p w14:paraId="721661CA" w14:textId="77777777" w:rsidR="006D7218" w:rsidRPr="003E50B3" w:rsidRDefault="006D7218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</w:p>
                          <w:p w14:paraId="7A4D96AF" w14:textId="77777777" w:rsidR="00237020" w:rsidRPr="003E50B3" w:rsidRDefault="00237020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523C0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76.25pt;margin-top:-43.25pt;width:363.75pt;height:82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" filled="f" stroked="f">
                <v:textbox>
                  <w:txbxContent>
                    <w:p w14:paraId="1D616039" w14:textId="444F4C29" w:rsidR="00237020" w:rsidRPr="003E50B3" w:rsidRDefault="00237020">
                      <w:pPr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</w:pPr>
                      <w:r w:rsidRPr="003E50B3"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>Áreas de interés</w:t>
                      </w:r>
                    </w:p>
                    <w:p w14:paraId="6A88056B" w14:textId="7678177F" w:rsidR="00237020" w:rsidRPr="003E50B3" w:rsidRDefault="00237020" w:rsidP="003E50B3">
                      <w:pPr>
                        <w:ind w:left="720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>Creación y desarrollo de sitios web</w:t>
                      </w:r>
                    </w:p>
                    <w:p w14:paraId="782A4823" w14:textId="312996FD" w:rsidR="00237020" w:rsidRPr="003E50B3" w:rsidRDefault="00237020" w:rsidP="003E50B3">
                      <w:pPr>
                        <w:ind w:left="720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>Desarrollo de aplicaciones</w:t>
                      </w:r>
                    </w:p>
                    <w:p w14:paraId="23923670" w14:textId="6BC3708F" w:rsidR="00237020" w:rsidRPr="003E50B3" w:rsidRDefault="00237020" w:rsidP="003E50B3">
                      <w:pPr>
                        <w:ind w:left="720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>Desarrollo de videojuegos</w:t>
                      </w:r>
                    </w:p>
                    <w:p w14:paraId="2DE348C7" w14:textId="0E9591AE" w:rsidR="00237020" w:rsidRPr="003E50B3" w:rsidRDefault="00836400" w:rsidP="003E50B3">
                      <w:pPr>
                        <w:ind w:left="720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 xml:space="preserve">Seguridad Informática </w:t>
                      </w:r>
                    </w:p>
                    <w:p w14:paraId="2599B86F" w14:textId="4B3E1A9C" w:rsidR="006D7218" w:rsidRPr="003E50B3" w:rsidRDefault="006D7218">
                      <w:pPr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</w:pPr>
                      <w:r w:rsidRPr="003E50B3"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>Formación Académica/Educación</w:t>
                      </w:r>
                    </w:p>
                    <w:p w14:paraId="20F4A740" w14:textId="068AE37A" w:rsidR="00577031" w:rsidRPr="003E50B3" w:rsidRDefault="003E50B3" w:rsidP="003E50B3">
                      <w:pPr>
                        <w:ind w:left="720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>-</w:t>
                      </w:r>
                      <w:r w:rsidR="00577031"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>Preparatori</w:t>
                      </w:r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 xml:space="preserve">a Tradicional </w:t>
                      </w:r>
                    </w:p>
                    <w:p w14:paraId="0DDA30B2" w14:textId="122E2BAE" w:rsidR="003E50B3" w:rsidRPr="003E50B3" w:rsidRDefault="003E50B3" w:rsidP="003E50B3">
                      <w:pPr>
                        <w:ind w:left="720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ab/>
                        <w:t>Universidad Tecmilenio</w:t>
                      </w:r>
                    </w:p>
                    <w:p w14:paraId="104E5DF9" w14:textId="5F8D70BD" w:rsidR="003E50B3" w:rsidRPr="003E50B3" w:rsidRDefault="003E50B3" w:rsidP="003E50B3">
                      <w:pPr>
                        <w:ind w:left="720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ab/>
                        <w:t>2017-2019</w:t>
                      </w:r>
                    </w:p>
                    <w:p w14:paraId="288FBCD9" w14:textId="19456563" w:rsidR="006D7218" w:rsidRPr="003E50B3" w:rsidRDefault="003E50B3" w:rsidP="003E50B3">
                      <w:pPr>
                        <w:ind w:left="720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>-</w:t>
                      </w:r>
                      <w:r w:rsidR="006D7218"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>Ingeniería en Desarrollo de Software</w:t>
                      </w:r>
                    </w:p>
                    <w:p w14:paraId="4D5AF5EF" w14:textId="46EAFB55" w:rsidR="006D7218" w:rsidRPr="003E50B3" w:rsidRDefault="006D7218" w:rsidP="003E50B3">
                      <w:pPr>
                        <w:ind w:left="1440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 xml:space="preserve">Universidad Tecmilenio </w:t>
                      </w:r>
                    </w:p>
                    <w:p w14:paraId="44501979" w14:textId="323DF966" w:rsidR="00BF627C" w:rsidRPr="003E50B3" w:rsidRDefault="006D7218" w:rsidP="003E50B3">
                      <w:pPr>
                        <w:ind w:left="1440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>Agosto 2019 Inicio- Cursando Actualmente</w:t>
                      </w:r>
                    </w:p>
                    <w:p w14:paraId="2FE16C5C" w14:textId="77777777" w:rsidR="00BF627C" w:rsidRPr="003E50B3" w:rsidRDefault="00BF627C">
                      <w:pPr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  <w:r w:rsidRPr="003E50B3"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>Experiencia</w:t>
                      </w:r>
                    </w:p>
                    <w:p w14:paraId="792A093F" w14:textId="464B63B5" w:rsidR="00BF627C" w:rsidRPr="003E50B3" w:rsidRDefault="00BF627C" w:rsidP="003E50B3">
                      <w:pPr>
                        <w:ind w:left="720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 xml:space="preserve">Puesto: Campus </w:t>
                      </w:r>
                      <w:proofErr w:type="spellStart"/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>Intern</w:t>
                      </w:r>
                      <w:proofErr w:type="spellEnd"/>
                    </w:p>
                    <w:p w14:paraId="553CF5E9" w14:textId="3A08AFA1" w:rsidR="00BF627C" w:rsidRPr="003E50B3" w:rsidRDefault="00BF627C" w:rsidP="003E50B3">
                      <w:pPr>
                        <w:ind w:left="720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 xml:space="preserve">Formando parte del programa </w:t>
                      </w:r>
                      <w:proofErr w:type="spellStart"/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>On</w:t>
                      </w:r>
                      <w:proofErr w:type="spellEnd"/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 xml:space="preserve"> Campus Jobs</w:t>
                      </w:r>
                    </w:p>
                    <w:p w14:paraId="572ED0AF" w14:textId="08E184BB" w:rsidR="00BF627C" w:rsidRPr="003E50B3" w:rsidRDefault="00BF627C" w:rsidP="003E50B3">
                      <w:pPr>
                        <w:ind w:left="720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 xml:space="preserve">Desarrollo de </w:t>
                      </w:r>
                      <w:r w:rsidR="003756FF"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>páginas</w:t>
                      </w:r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 xml:space="preserve"> y aplicaciones web en el </w:t>
                      </w:r>
                      <w:proofErr w:type="spellStart"/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>framework</w:t>
                      </w:r>
                      <w:proofErr w:type="spellEnd"/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 xml:space="preserve"> de Django, en el área de Ciencia de Datos.</w:t>
                      </w:r>
                    </w:p>
                    <w:p w14:paraId="62BAC9E8" w14:textId="1B037CAD" w:rsidR="00BF627C" w:rsidRPr="003E50B3" w:rsidRDefault="00BF627C" w:rsidP="003E50B3">
                      <w:pPr>
                        <w:ind w:left="720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 xml:space="preserve">Desarrollo de formulario en el </w:t>
                      </w:r>
                      <w:proofErr w:type="spellStart"/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>framework</w:t>
                      </w:r>
                      <w:proofErr w:type="spellEnd"/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 xml:space="preserve"> Angular 9, en el área de TI.</w:t>
                      </w:r>
                    </w:p>
                    <w:p w14:paraId="5D1CE7FE" w14:textId="798CA006" w:rsidR="006D7218" w:rsidRPr="003E50B3" w:rsidRDefault="003E50B3" w:rsidP="003E50B3">
                      <w:pPr>
                        <w:ind w:left="720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 xml:space="preserve">Gestión de contenido con </w:t>
                      </w:r>
                      <w:proofErr w:type="spellStart"/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>Hubspot</w:t>
                      </w:r>
                      <w:proofErr w:type="spellEnd"/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 xml:space="preserve"> y Drupal, en el área de Marketing Digital</w:t>
                      </w:r>
                    </w:p>
                    <w:p w14:paraId="58D5D0B2" w14:textId="26AA2D14" w:rsidR="006D7218" w:rsidRPr="003E50B3" w:rsidRDefault="006D7218">
                      <w:pPr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</w:pPr>
                      <w:r w:rsidRPr="003E50B3"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>Idiomas</w:t>
                      </w:r>
                    </w:p>
                    <w:p w14:paraId="0BEBDED7" w14:textId="46738BC0" w:rsidR="006D7218" w:rsidRPr="003E50B3" w:rsidRDefault="006D7218" w:rsidP="003E50B3">
                      <w:pPr>
                        <w:ind w:firstLine="720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>Inglés: Intermedio</w:t>
                      </w:r>
                      <w:r w:rsidR="003E50B3"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 xml:space="preserve"> compresión, oral y escrito</w:t>
                      </w:r>
                    </w:p>
                    <w:p w14:paraId="712354A1" w14:textId="77777777" w:rsidR="003E50B3" w:rsidRPr="003E50B3" w:rsidRDefault="003E50B3">
                      <w:pPr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</w:pPr>
                      <w:r w:rsidRPr="003E50B3"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>Formación Complementaria</w:t>
                      </w:r>
                    </w:p>
                    <w:p w14:paraId="6E578E54" w14:textId="41583CDA" w:rsidR="00BF627C" w:rsidRPr="003E50B3" w:rsidRDefault="00861F03" w:rsidP="003E50B3">
                      <w:pPr>
                        <w:ind w:left="720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 xml:space="preserve">Word, </w:t>
                      </w:r>
                      <w:proofErr w:type="spellStart"/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>Power</w:t>
                      </w:r>
                      <w:proofErr w:type="spellEnd"/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 xml:space="preserve"> Point, Excel (Nivel básico)</w:t>
                      </w:r>
                    </w:p>
                    <w:p w14:paraId="5DC43B3C" w14:textId="3F8A318D" w:rsidR="00BF627C" w:rsidRPr="003E50B3" w:rsidRDefault="00BF627C" w:rsidP="003E50B3">
                      <w:pPr>
                        <w:ind w:left="720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>Domin</w:t>
                      </w:r>
                      <w:r w:rsidR="003756FF"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>io</w:t>
                      </w:r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 xml:space="preserve"> básico de </w:t>
                      </w:r>
                      <w:proofErr w:type="spellStart"/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>Html</w:t>
                      </w:r>
                      <w:proofErr w:type="spellEnd"/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 xml:space="preserve"> y </w:t>
                      </w:r>
                      <w:proofErr w:type="spellStart"/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>Css</w:t>
                      </w:r>
                      <w:proofErr w:type="spellEnd"/>
                    </w:p>
                    <w:p w14:paraId="3A4A69A5" w14:textId="339BBC73" w:rsidR="00BF627C" w:rsidRPr="003E50B3" w:rsidRDefault="00BF627C" w:rsidP="003E50B3">
                      <w:pPr>
                        <w:ind w:left="720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>Programación estructurada en lenguaje C++</w:t>
                      </w:r>
                    </w:p>
                    <w:p w14:paraId="78995387" w14:textId="012D8B68" w:rsidR="003756FF" w:rsidRPr="003E50B3" w:rsidRDefault="003756FF" w:rsidP="003E50B3">
                      <w:pPr>
                        <w:ind w:left="720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>Programación Orientada a Objetos en Java</w:t>
                      </w:r>
                    </w:p>
                    <w:p w14:paraId="4B49C81B" w14:textId="737291BB" w:rsidR="003756FF" w:rsidRPr="003E50B3" w:rsidRDefault="003756FF" w:rsidP="003E50B3">
                      <w:pPr>
                        <w:ind w:left="720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>Construcción de aplicaciones en Java</w:t>
                      </w:r>
                    </w:p>
                    <w:p w14:paraId="0D4DACD8" w14:textId="33BBF0E7" w:rsidR="003E50B3" w:rsidRPr="003E50B3" w:rsidRDefault="003E50B3" w:rsidP="003E50B3">
                      <w:pPr>
                        <w:ind w:left="720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>Base de Datos con MySQL</w:t>
                      </w:r>
                    </w:p>
                    <w:p w14:paraId="48FFB969" w14:textId="22E40EC7" w:rsidR="00986F86" w:rsidRPr="003E50B3" w:rsidRDefault="003E50B3" w:rsidP="003E50B3">
                      <w:pPr>
                        <w:ind w:left="720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 xml:space="preserve">Desarrollo de Videojuegos en 3D en Unity </w:t>
                      </w:r>
                    </w:p>
                    <w:p w14:paraId="58E73680" w14:textId="41558FB8" w:rsidR="00986F86" w:rsidRPr="003E50B3" w:rsidRDefault="00986F86">
                      <w:pPr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</w:pPr>
                      <w:r w:rsidRPr="003E50B3"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>Valores</w:t>
                      </w:r>
                    </w:p>
                    <w:p w14:paraId="55114F55" w14:textId="71F97C4F" w:rsidR="00861F03" w:rsidRPr="003E50B3" w:rsidRDefault="00986F86" w:rsidP="003E50B3">
                      <w:pPr>
                        <w:ind w:left="720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  <w:r w:rsidRPr="003E50B3">
                        <w:rPr>
                          <w:rFonts w:asciiTheme="majorHAnsi" w:hAnsiTheme="majorHAnsi"/>
                          <w:color w:val="000000"/>
                          <w:sz w:val="16"/>
                          <w:szCs w:val="16"/>
                          <w:shd w:val="clear" w:color="auto" w:fill="FFFFF2"/>
                        </w:rPr>
                        <w:t>Su principal valor a la organización es su confianza y consistencia.  Su habilidad para mantener, y resguardar el orden, de mantener planes y procesos establecidos</w:t>
                      </w:r>
                    </w:p>
                    <w:p w14:paraId="48CEC078" w14:textId="24037EAB" w:rsidR="00861F03" w:rsidRPr="003E50B3" w:rsidRDefault="00861F03">
                      <w:pPr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</w:pPr>
                      <w:r w:rsidRPr="003E50B3"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>Competencias</w:t>
                      </w:r>
                    </w:p>
                    <w:p w14:paraId="0AE65761" w14:textId="2C1C3231" w:rsidR="00861F03" w:rsidRPr="003E50B3" w:rsidRDefault="00861F03" w:rsidP="003E50B3">
                      <w:pPr>
                        <w:ind w:left="720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 xml:space="preserve">Autodidacta </w:t>
                      </w:r>
                    </w:p>
                    <w:p w14:paraId="50BE3C18" w14:textId="407F6E6A" w:rsidR="00836400" w:rsidRPr="003E50B3" w:rsidRDefault="00836400" w:rsidP="003E50B3">
                      <w:pPr>
                        <w:ind w:left="720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>Análisis de datos</w:t>
                      </w:r>
                    </w:p>
                    <w:p w14:paraId="73BB9F9D" w14:textId="7062F1ED" w:rsidR="00836400" w:rsidRPr="003E50B3" w:rsidRDefault="00836400" w:rsidP="003E50B3">
                      <w:pPr>
                        <w:ind w:left="720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>Resolución de problemas</w:t>
                      </w:r>
                    </w:p>
                    <w:p w14:paraId="1EE7F4FB" w14:textId="5C380277" w:rsidR="00836400" w:rsidRPr="003E50B3" w:rsidRDefault="00836400" w:rsidP="003E50B3">
                      <w:pPr>
                        <w:ind w:left="720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  <w:r w:rsidRPr="003E50B3">
                        <w:rPr>
                          <w:rFonts w:asciiTheme="majorHAnsi" w:hAnsiTheme="majorHAnsi"/>
                          <w:sz w:val="16"/>
                          <w:szCs w:val="16"/>
                        </w:rPr>
                        <w:t>Realización de trabajos en tiempo y forma</w:t>
                      </w:r>
                    </w:p>
                    <w:p w14:paraId="73CA6354" w14:textId="77777777" w:rsidR="00861F03" w:rsidRPr="003E50B3" w:rsidRDefault="00861F03">
                      <w:pPr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</w:p>
                    <w:p w14:paraId="43C15C95" w14:textId="77777777" w:rsidR="00861F03" w:rsidRPr="003E50B3" w:rsidRDefault="00861F03">
                      <w:pPr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</w:p>
                    <w:p w14:paraId="645CF4BE" w14:textId="77777777" w:rsidR="006D7218" w:rsidRPr="003E50B3" w:rsidRDefault="006D7218">
                      <w:pPr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4784A642" w14:textId="77777777" w:rsidR="006D7218" w:rsidRPr="003E50B3" w:rsidRDefault="006D7218">
                      <w:pPr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1F8FC5AA" w14:textId="77777777" w:rsidR="006D7218" w:rsidRPr="003E50B3" w:rsidRDefault="006D7218">
                      <w:pPr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</w:p>
                    <w:p w14:paraId="721661CA" w14:textId="77777777" w:rsidR="006D7218" w:rsidRPr="003E50B3" w:rsidRDefault="006D7218">
                      <w:pPr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</w:p>
                    <w:p w14:paraId="7A4D96AF" w14:textId="77777777" w:rsidR="00237020" w:rsidRPr="003E50B3" w:rsidRDefault="00237020">
                      <w:pPr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1F03">
        <w:rPr>
          <w:noProof/>
          <w:sz w:val="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9D3FF" wp14:editId="0C1F315F">
                <wp:simplePos x="0" y="0"/>
                <wp:positionH relativeFrom="column">
                  <wp:posOffset>-133350</wp:posOffset>
                </wp:positionH>
                <wp:positionV relativeFrom="paragraph">
                  <wp:posOffset>3108325</wp:posOffset>
                </wp:positionV>
                <wp:extent cx="2238375" cy="29908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99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C11AA" w14:textId="5A4C0F9C" w:rsidR="002A35D8" w:rsidRDefault="002A35D8">
                            <w:r>
                              <w:t>Luis Angel Leal Hernández</w:t>
                            </w:r>
                          </w:p>
                          <w:p w14:paraId="32FFC603" w14:textId="7996C6D6" w:rsidR="002A35D8" w:rsidRDefault="002A35D8">
                            <w:r>
                              <w:t>Teléfono de casa: 83060060</w:t>
                            </w:r>
                          </w:p>
                          <w:p w14:paraId="2856F48F" w14:textId="53A67E71" w:rsidR="002A35D8" w:rsidRDefault="002A35D8">
                            <w:r>
                              <w:t>Celular: 8112985983</w:t>
                            </w:r>
                          </w:p>
                          <w:p w14:paraId="354D920A" w14:textId="3E2FB679" w:rsidR="002A35D8" w:rsidRDefault="00237020">
                            <w:r>
                              <w:t xml:space="preserve">Correo: </w:t>
                            </w:r>
                            <w:hyperlink r:id="rId10" w:history="1">
                              <w:r w:rsidRPr="000C7D15">
                                <w:rPr>
                                  <w:rStyle w:val="Hipervnculo"/>
                                </w:rPr>
                                <w:t>luislealhez24@gmail.com</w:t>
                              </w:r>
                            </w:hyperlink>
                          </w:p>
                          <w:p w14:paraId="6C2F0CDF" w14:textId="08A8A62C" w:rsidR="00237020" w:rsidRDefault="00237020">
                            <w:r>
                              <w:t xml:space="preserve">LinkedIn: </w:t>
                            </w:r>
                            <w:r w:rsidRPr="00237020">
                              <w:t>linkedin.com/in/luis-angel-2989a01a0</w:t>
                            </w:r>
                          </w:p>
                          <w:p w14:paraId="48FBAE71" w14:textId="77777777" w:rsidR="00237020" w:rsidRDefault="002370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9D3FF" id="Cuadro de texto 1" o:spid="_x0000_s1027" type="#_x0000_t202" style="position:absolute;margin-left:-10.5pt;margin-top:244.75pt;width:176.25pt;height:23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" filled="f" stroked="f">
                <v:textbox>
                  <w:txbxContent>
                    <w:p w14:paraId="63CC11AA" w14:textId="5A4C0F9C" w:rsidR="002A35D8" w:rsidRDefault="002A35D8">
                      <w:r>
                        <w:t>Luis Angel Leal Hernández</w:t>
                      </w:r>
                    </w:p>
                    <w:p w14:paraId="32FFC603" w14:textId="7996C6D6" w:rsidR="002A35D8" w:rsidRDefault="002A35D8">
                      <w:r>
                        <w:t>Teléfono de casa: 83060060</w:t>
                      </w:r>
                    </w:p>
                    <w:p w14:paraId="2856F48F" w14:textId="53A67E71" w:rsidR="002A35D8" w:rsidRDefault="002A35D8">
                      <w:r>
                        <w:t>Celular: 8112985983</w:t>
                      </w:r>
                    </w:p>
                    <w:p w14:paraId="354D920A" w14:textId="3E2FB679" w:rsidR="002A35D8" w:rsidRDefault="00237020">
                      <w:r>
                        <w:t xml:space="preserve">Correo: </w:t>
                      </w:r>
                      <w:hyperlink r:id="rId11" w:history="1">
                        <w:r w:rsidRPr="000C7D15">
                          <w:rPr>
                            <w:rStyle w:val="Hipervnculo"/>
                          </w:rPr>
                          <w:t>luislealhez24@gmail.com</w:t>
                        </w:r>
                      </w:hyperlink>
                    </w:p>
                    <w:p w14:paraId="6C2F0CDF" w14:textId="08A8A62C" w:rsidR="00237020" w:rsidRDefault="00237020">
                      <w:r>
                        <w:t xml:space="preserve">LinkedIn: </w:t>
                      </w:r>
                      <w:r w:rsidRPr="00237020">
                        <w:t>linkedin.com/in/luis-angel-2989a01a0</w:t>
                      </w:r>
                    </w:p>
                    <w:p w14:paraId="48FBAE71" w14:textId="77777777" w:rsidR="00237020" w:rsidRDefault="00237020"/>
                  </w:txbxContent>
                </v:textbox>
              </v:shape>
            </w:pict>
          </mc:Fallback>
        </mc:AlternateContent>
      </w:r>
      <w:bookmarkEnd w:id="0"/>
    </w:p>
    <w:sectPr w:rsidR="00FA7DAB" w:rsidRPr="00846D4F" w:rsidSect="00B821B0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1EDB4" w14:textId="77777777" w:rsidR="00C22EAA" w:rsidRDefault="00C22EAA" w:rsidP="000C45FF">
      <w:r>
        <w:separator/>
      </w:r>
    </w:p>
  </w:endnote>
  <w:endnote w:type="continuationSeparator" w:id="0">
    <w:p w14:paraId="768C895F" w14:textId="77777777" w:rsidR="00C22EAA" w:rsidRDefault="00C22EA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E7A86" w14:textId="77777777" w:rsidR="00C22EAA" w:rsidRDefault="00C22EAA" w:rsidP="000C45FF">
      <w:r>
        <w:separator/>
      </w:r>
    </w:p>
  </w:footnote>
  <w:footnote w:type="continuationSeparator" w:id="0">
    <w:p w14:paraId="7EEBBCAE" w14:textId="77777777" w:rsidR="00C22EAA" w:rsidRDefault="00C22EA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0527C" w14:textId="77777777" w:rsidR="00FA7DAB" w:rsidRDefault="00FA7DAB">
    <w:pPr>
      <w:pStyle w:val="Encabezado"/>
    </w:pPr>
    <w:r>
      <w:rPr>
        <w:noProof/>
        <w:lang w:bidi="es-ES"/>
      </w:rPr>
      <w:drawing>
        <wp:anchor distT="0" distB="0" distL="114300" distR="114300" simplePos="0" relativeHeight="251658240" behindDoc="1" locked="0" layoutInCell="1" allowOverlap="1" wp14:anchorId="7E058F42" wp14:editId="3655D562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AB"/>
    <w:rsid w:val="00020299"/>
    <w:rsid w:val="00036450"/>
    <w:rsid w:val="00061C84"/>
    <w:rsid w:val="000629D5"/>
    <w:rsid w:val="00076632"/>
    <w:rsid w:val="000C45FF"/>
    <w:rsid w:val="000E3FD1"/>
    <w:rsid w:val="000E69A7"/>
    <w:rsid w:val="000F46E6"/>
    <w:rsid w:val="00176642"/>
    <w:rsid w:val="00180329"/>
    <w:rsid w:val="0019001F"/>
    <w:rsid w:val="001A74A5"/>
    <w:rsid w:val="001B2ABD"/>
    <w:rsid w:val="001D2335"/>
    <w:rsid w:val="001E1759"/>
    <w:rsid w:val="001F1ECC"/>
    <w:rsid w:val="00237020"/>
    <w:rsid w:val="002400EB"/>
    <w:rsid w:val="00244620"/>
    <w:rsid w:val="00256CF7"/>
    <w:rsid w:val="002A35D8"/>
    <w:rsid w:val="0030481B"/>
    <w:rsid w:val="003756FF"/>
    <w:rsid w:val="003E50B3"/>
    <w:rsid w:val="004071FC"/>
    <w:rsid w:val="00427807"/>
    <w:rsid w:val="00445947"/>
    <w:rsid w:val="004813B3"/>
    <w:rsid w:val="00496591"/>
    <w:rsid w:val="004B6FDF"/>
    <w:rsid w:val="004C63E4"/>
    <w:rsid w:val="004D3011"/>
    <w:rsid w:val="005645EE"/>
    <w:rsid w:val="00577031"/>
    <w:rsid w:val="005D6289"/>
    <w:rsid w:val="005E39D5"/>
    <w:rsid w:val="00612544"/>
    <w:rsid w:val="0062123A"/>
    <w:rsid w:val="00646E75"/>
    <w:rsid w:val="006610D6"/>
    <w:rsid w:val="006771D0"/>
    <w:rsid w:val="006D7218"/>
    <w:rsid w:val="00715FCB"/>
    <w:rsid w:val="00743101"/>
    <w:rsid w:val="007637B1"/>
    <w:rsid w:val="007867A0"/>
    <w:rsid w:val="007927F5"/>
    <w:rsid w:val="00802CA0"/>
    <w:rsid w:val="00836400"/>
    <w:rsid w:val="00846D4F"/>
    <w:rsid w:val="00861F03"/>
    <w:rsid w:val="00896CBD"/>
    <w:rsid w:val="008C1736"/>
    <w:rsid w:val="00922D5C"/>
    <w:rsid w:val="00986F86"/>
    <w:rsid w:val="009E7C63"/>
    <w:rsid w:val="00A10A67"/>
    <w:rsid w:val="00A2118D"/>
    <w:rsid w:val="00AB448E"/>
    <w:rsid w:val="00AD76E2"/>
    <w:rsid w:val="00AE79BD"/>
    <w:rsid w:val="00B060AE"/>
    <w:rsid w:val="00B20152"/>
    <w:rsid w:val="00B70850"/>
    <w:rsid w:val="00B821B0"/>
    <w:rsid w:val="00BF627C"/>
    <w:rsid w:val="00C066B6"/>
    <w:rsid w:val="00C22EAA"/>
    <w:rsid w:val="00C37BA1"/>
    <w:rsid w:val="00C4674C"/>
    <w:rsid w:val="00C47F6D"/>
    <w:rsid w:val="00C506CF"/>
    <w:rsid w:val="00C72BED"/>
    <w:rsid w:val="00C9578B"/>
    <w:rsid w:val="00CA562E"/>
    <w:rsid w:val="00CB2D30"/>
    <w:rsid w:val="00D2522B"/>
    <w:rsid w:val="00D82F2F"/>
    <w:rsid w:val="00DA694B"/>
    <w:rsid w:val="00DD172A"/>
    <w:rsid w:val="00E25A26"/>
    <w:rsid w:val="00E55D74"/>
    <w:rsid w:val="00E866EC"/>
    <w:rsid w:val="00E93B74"/>
    <w:rsid w:val="00EB3A62"/>
    <w:rsid w:val="00EC0BA2"/>
    <w:rsid w:val="00F5234D"/>
    <w:rsid w:val="00F60274"/>
    <w:rsid w:val="00F77FB9"/>
    <w:rsid w:val="00FA7DAB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268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176642"/>
    <w:pPr>
      <w:spacing w:after="200"/>
    </w:pPr>
    <w:rPr>
      <w:sz w:val="20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E69A7"/>
    <w:rPr>
      <w:caps/>
      <w:color w:val="000000" w:themeColor="text1"/>
      <w:sz w:val="74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0E69A7"/>
    <w:rPr>
      <w:caps/>
      <w:color w:val="000000" w:themeColor="text1"/>
      <w:sz w:val="74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rsid w:val="00E93B74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aconvietas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Textogris">
    <w:name w:val="Texto gris"/>
    <w:basedOn w:val="Fuentedeprrafopredeter"/>
    <w:uiPriority w:val="4"/>
    <w:semiHidden/>
    <w:qFormat/>
    <w:rsid w:val="000629D5"/>
    <w:rPr>
      <w:color w:val="808080" w:themeColor="background1" w:themeShade="80"/>
    </w:rPr>
  </w:style>
  <w:style w:type="paragraph" w:customStyle="1" w:styleId="Direccin">
    <w:name w:val="Dirección"/>
    <w:basedOn w:val="Normal"/>
    <w:qFormat/>
    <w:rsid w:val="000629D5"/>
    <w:pPr>
      <w:spacing w:after="360"/>
      <w:contextualSpacing/>
    </w:pPr>
  </w:style>
  <w:style w:type="paragraph" w:customStyle="1" w:styleId="Informacindecontacto">
    <w:name w:val="Información de contacto"/>
    <w:basedOn w:val="Normal"/>
    <w:qFormat/>
    <w:rsid w:val="000629D5"/>
    <w:pPr>
      <w:contextualSpacing/>
    </w:pPr>
  </w:style>
  <w:style w:type="paragraph" w:styleId="Sinespaciado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luislealhez24@gmail.com" TargetMode="External"/><Relationship Id="rId5" Type="http://schemas.openxmlformats.org/officeDocument/2006/relationships/styles" Target="styles.xml"/><Relationship Id="rId10" Type="http://schemas.openxmlformats.org/officeDocument/2006/relationships/hyperlink" Target="mailto:luislealhez24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2811\AppData\Roaming\Microsoft\Templates\Carta%20de%20presentaci&#243;n%20gris%20azul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gris azul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2020-01-21T02:19:00Z</dcterms:created>
  <dcterms:modified xsi:type="dcterms:W3CDTF">2020-11-10T01:50:00Z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